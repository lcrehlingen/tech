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1800"/>
          <w:tab w:val="center" w:pos="4903"/>
        </w:tabs>
        <w:spacing w:line="240" w:lineRule="auto"/>
        <w:rPr>
          <w:rFonts w:ascii="Bauhaus 93" w:hAnsi="Bauhaus 93"/>
          <w:color w:val="000000" w:themeColor="text1"/>
          <w:sz w:val="150"/>
          <w:szCs w:val="150"/>
        </w:rPr>
      </w:pPr>
      <w:r>
        <w:rPr>
          <w:noProof/>
          <w:color w:val="000000" w:themeColor="text1"/>
          <w:sz w:val="150"/>
          <w:szCs w:val="15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5467350</wp:posOffset>
                </wp:positionH>
                <wp:positionV relativeFrom="page">
                  <wp:posOffset>211455</wp:posOffset>
                </wp:positionV>
                <wp:extent cx="1929130" cy="11079480"/>
                <wp:effectExtent l="0" t="0" r="13970" b="26670"/>
                <wp:wrapNone/>
                <wp:docPr id="20" name="Grup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130" cy="11079480"/>
                          <a:chOff x="0" y="0"/>
                          <a:chExt cx="1924841" cy="10698480"/>
                        </a:xfrm>
                      </wpg:grpSpPr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2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ln/>
                            <a:extLst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5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26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e 20" o:spid="_x0000_s1026" style="position:absolute;margin-left:430.5pt;margin-top:16.65pt;width:151.9pt;height:872.4pt;z-index:251661312;mso-position-horizontal-relative:page;mso-position-vertical-relative:page;mso-width-relative:margin;mso-height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ZTiMUAAADbAAAADwAAAGRycy9kb3ducmV2LnhtbESPQWvCQBSE70L/w/IKvenGHKSmrsHW&#10;FpRe1Ba8PrMv2Wj2bchuNfbXdwWhx2FmvmFmeW8bcabO144VjEcJCOLC6ZorBd9fH8NnED4ga2wc&#10;k4IrecjnD4MZZtpdeEvnXahEhLDPUIEJoc2k9IUhi37kWuLola6zGKLsKqk7vES4bWSaJBNpsea4&#10;YLClN0PFafdjFZSv6QGX699qSv6430zM8f3zulTq6bFfvIAI1If/8L290grSMdy+xB8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EZTiMUAAADbAAAADwAAAAAAAAAA&#10;AAAAAAChAgAAZHJzL2Rvd25yZXYueG1sUEsFBgAAAAAEAAQA+QAAAJMDAAAAAA==&#10;" filled="t" fillcolor="white [3201]" strokecolor="#b32c16 [3206]" strokeweight="2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OaVsIA&#10;AADbAAAADwAAAGRycy9kb3ducmV2LnhtbESPQWvCQBSE7wX/w/IKvdVNUxBNXUVEoZ7EKD0/ss8k&#10;mn0bdteY/PuuIHgcZuYbZr7sTSM6cr62rOBrnIAgLqyuuVRwOm4/pyB8QNbYWCYFA3lYLkZvc8y0&#10;vfOBujyUIkLYZ6igCqHNpPRFRQb92LbE0TtbZzBE6UqpHd4j3DQyTZKJNFhzXKiwpXVFxTW/GQXN&#10;Jd3td93F8WYYNmX+J6+zaafUx3u/+gERqA+v8LP9qxWk3/D4E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o5pWwgAAANsAAAAPAAAAAAAAAAAAAAAAAJgCAABkcnMvZG93&#10;bnJldi54bWxQSwUGAAAAAAQABAD1AAAAhwMAAAAA&#10;" fillcolor="white [3201]" strokecolor="#b32c16 [3206]" strokeweight="2pt"/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HwEMQAAADbAAAADwAAAGRycy9kb3ducmV2LnhtbESPT2sCMRTE7wW/Q3hCb5p1EbFbo/gX&#10;LL1YW+j1uXluVjcvyybVtZ++EYQeh5n5DTOZtbYSF2p86VjBoJ+AIM6dLrlQ8PW56Y1B+ICssXJM&#10;Cm7kYTbtPE0w0+7KH3TZh0JECPsMFZgQ6kxKnxuy6PuuJo7e0TUWQ5RNIXWD1wi3lUyTZCQtlhwX&#10;DNa0NJSf9z9WwXGRHnD19lu8kD9970bmtH6/rZR67rbzVxCB2vAffrS3WkE6hPuX+A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MfAQxAAAANsAAAAPAAAAAAAAAAAA&#10;AAAAAKECAABkcnMvZG93bnJldi54bWxQSwUGAAAAAAQABAD5AAAAkgMAAAAA&#10;" filled="t" fillcolor="white [3201]" strokecolor="#b32c16 [3206]" strokeweight="2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1Vi8QAAADbAAAADwAAAGRycy9kb3ducmV2LnhtbESPT2sCMRTE7wW/Q3hCb5p1QbFbo/gX&#10;LL1YW+j1uXluVjcvyybVtZ++EYQeh5n5DTOZtbYSF2p86VjBoJ+AIM6dLrlQ8PW56Y1B+ICssXJM&#10;Cm7kYTbtPE0w0+7KH3TZh0JECPsMFZgQ6kxKnxuy6PuuJo7e0TUWQ5RNIXWD1wi3lUyTZCQtlhwX&#10;DNa0NJSf9z9WwXGRHnD19lu8kD9970bmtH6/rZR67rbzVxCB2vAffrS3WkE6hPuX+APk9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fVWLxAAAANsAAAAPAAAAAAAAAAAA&#10;AAAAAKECAABkcnMvZG93bnJldi54bWxQSwUGAAAAAAQABAD5AAAAkgMAAAAA&#10;" filled="t" fillcolor="white [3201]" strokecolor="#b32c16 [3206]" strokeweight="2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/L/MQAAADbAAAADwAAAGRycy9kb3ducmV2LnhtbESPQWvCQBSE74X+h+UVvNVNcwg1uoqt&#10;LShe1Ba8PrPPbGz2bciuGvvrXUHwOMzMN8xo0tlanKj1lWMFb/0EBHHhdMWlgt+f79d3ED4ga6wd&#10;k4ILeZiMn59GmGt35jWdNqEUEcI+RwUmhCaX0heGLPq+a4ijt3etxRBlW0rd4jnCbS3TJMmkxYrj&#10;gsGGPg0Vf5ujVbD/SHc4W/yXA/KH7Sozh6/lZaZU76WbDkEE6sIjfG/PtYI0g9uX+APk+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r8v8xAAAANsAAAAPAAAAAAAAAAAA&#10;AAAAAKECAABkcnMvZG93bnJldi54bWxQSwUGAAAAAAQABAD5AAAAkgMAAAAA&#10;" filled="t" fillcolor="white [3201]" strokecolor="#b32c16 [3206]" strokeweight="2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PSW8MA&#10;AADbAAAADwAAAGRycy9kb3ducmV2LnhtbESPQWvCQBSE7wX/w/KE3uomQa1EV5FAoODJKD0/ss8k&#10;mH0bdrca++u7BcHjMDPfMJvdaHpxI+c7ywrSWQKCuLa640bB+VR+rED4gKyxt0wKHuRht528bTDX&#10;9s5HulWhERHCPkcFbQhDLqWvWzLoZ3Ygjt7FOoMhStdI7fAe4aaXWZIspcGO40KLAxUt1dfqxygo&#10;gmm+r4/TwS3mw/I3qcpxfkiVep+O+zWIQGN4hZ/tL60g+4T/L/E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PSW8MAAADbAAAADwAAAAAAAAAAAAAAAACYAgAAZHJzL2Rv&#10;d25yZXYueG1sUEsFBgAAAAAEAAQA9QAAAIgDAAAAAA==&#10;" fillcolor="white [3201]" strokecolor="#b32c16 [3206]" strokeweight="2pt"/>
                <w10:wrap anchorx="page" anchory="page"/>
              </v:group>
            </w:pict>
          </mc:Fallback>
        </mc:AlternateContent>
      </w:r>
      <w:r>
        <w:rPr>
          <w:noProof/>
          <w:color w:val="000000" w:themeColor="text1"/>
          <w:sz w:val="150"/>
          <w:szCs w:val="15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6501130</wp:posOffset>
                </wp:positionH>
                <wp:positionV relativeFrom="page">
                  <wp:align>center</wp:align>
                </wp:positionV>
                <wp:extent cx="758190" cy="10519410"/>
                <wp:effectExtent l="0" t="0" r="3810" b="0"/>
                <wp:wrapNone/>
                <wp:docPr id="28" name="Rechteck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8190" cy="1051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Bauhaus 93" w:hAnsi="Bauhaus 93"/>
                                <w:caps/>
                                <w:color w:val="C00000"/>
                                <w:sz w:val="76"/>
                                <w:szCs w:val="76"/>
                              </w:rPr>
                              <w:id w:val="-1922175474"/>
                              <w:placeholder>
                                <w:docPart w:val="A93066308FC8482C957BF247828C2A4F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>
                                <w:pPr>
                                  <w:rPr>
                                    <w:rFonts w:ascii="Arial Black" w:hAnsi="Arial Black"/>
                                    <w:caps/>
                                    <w:color w:val="FFFFFF" w:themeColor="background1"/>
                                    <w:sz w:val="66"/>
                                    <w:szCs w:val="66"/>
                                  </w:rPr>
                                </w:pPr>
                                <w:r>
                                  <w:rPr>
                                    <w:rFonts w:ascii="Bauhaus 93" w:hAnsi="Bauhaus 93"/>
                                    <w:caps/>
                                    <w:color w:val="C00000"/>
                                    <w:sz w:val="76"/>
                                    <w:szCs w:val="76"/>
                                  </w:rPr>
                                  <w:t>Kinderleichtathletik  Rehlingen</w:t>
                                </w:r>
                              </w:p>
                            </w:sdtContent>
                          </w:sdt>
                          <w:p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2"/>
                                  <w:szCs w:val="22"/>
                                </w:rPr>
                                <w:id w:val="11968536"/>
                                <w:placeholder>
                                  <w:docPart w:val="469D488C70BB43B68078230BD765469E"/>
                                </w:placeholder>
                                <w:temporary/>
                                <w:showingPlcHdr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[Geben Sie Ihre Adresse ein]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126905174"/>
                                <w:placeholder>
                                  <w:docPart w:val="33A1FB7C8ECF4E8BB181571805C502CD"/>
                                </w:placeholder>
                                <w:temporary/>
                                <w:showingPlcHdr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[Geben Sie Ihre Telefonnummer ein]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sym w:font="Wingdings 2" w:char="0097"/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610018600"/>
                                <w:placeholder>
                                  <w:docPart w:val="7FA65C0C367640A69B133FFC4A2D4CB2"/>
                                </w:placeholder>
                                <w:temporary/>
                                <w:showingPlcHdr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[Geben Sie Ihre E-Mail-Adresse ein]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ctr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hteck 141" o:spid="_x0000_s1026" style="position:absolute;margin-left:511.9pt;margin-top:0;width:59.7pt;height:828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rFonts w:ascii="Bauhaus 93" w:hAnsi="Bauhaus 93"/>
                          <w:caps/>
                          <w:color w:val="C00000"/>
                          <w:sz w:val="76"/>
                          <w:szCs w:val="76"/>
                        </w:rPr>
                        <w:id w:val="-1922175474"/>
                        <w:placeholder>
                          <w:docPart w:val="A93066308FC8482C957BF247828C2A4F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>
                          <w:pPr>
                            <w:rPr>
                              <w:rFonts w:ascii="Arial Black" w:hAnsi="Arial Black"/>
                              <w:caps/>
                              <w:color w:val="FFFFFF" w:themeColor="background1"/>
                              <w:sz w:val="66"/>
                              <w:szCs w:val="66"/>
                            </w:rPr>
                          </w:pPr>
                          <w:r>
                            <w:rPr>
                              <w:rFonts w:ascii="Bauhaus 93" w:hAnsi="Bauhaus 93"/>
                              <w:caps/>
                              <w:color w:val="C00000"/>
                              <w:sz w:val="76"/>
                              <w:szCs w:val="76"/>
                            </w:rPr>
                            <w:t>Kinderleichtathletik  Rehlingen</w:t>
                          </w:r>
                        </w:p>
                      </w:sdtContent>
                    </w:sdt>
                    <w:p>
                      <w:pPr>
                        <w:spacing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22"/>
                            <w:szCs w:val="22"/>
                          </w:rPr>
                          <w:id w:val="11968536"/>
                          <w:placeholder>
                            <w:docPart w:val="469D488C70BB43B68078230BD765469E"/>
                          </w:placeholder>
                          <w:temporary/>
                          <w:showingPlcHdr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t>[Geben Sie Ihre Adresse ein]</w:t>
                          </w:r>
                        </w:sdtContent>
                      </w:sdt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F097"/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126905174"/>
                          <w:placeholder>
                            <w:docPart w:val="33A1FB7C8ECF4E8BB181571805C502CD"/>
                          </w:placeholder>
                          <w:temporary/>
                          <w:showingPlcHdr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>[Geben Sie Ihre Telefonnummer ein]</w:t>
                          </w:r>
                        </w:sdtContent>
                      </w:sdt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sym w:font="Wingdings 2" w:char="0097"/>
                      </w: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sdt>
                        <w:sdtPr>
                          <w:rPr>
                            <w:color w:val="FFFFFF" w:themeColor="background1"/>
                          </w:rPr>
                          <w:id w:val="610018600"/>
                          <w:placeholder>
                            <w:docPart w:val="7FA65C0C367640A69B133FFC4A2D4CB2"/>
                          </w:placeholder>
                          <w:temporary/>
                          <w:showingPlcHdr/>
                          <w:text/>
                        </w:sdtPr>
                        <w:sdtContent>
                          <w:r>
                            <w:rPr>
                              <w:color w:val="FFFFFF" w:themeColor="background1"/>
                            </w:rPr>
                            <w:t>[Geben Sie Ihre E-Mail-Adresse ein]</w:t>
                          </w:r>
                        </w:sdtContent>
                      </w:sdt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Bauhaus 93" w:hAnsi="Bauhaus 93"/>
          <w:color w:val="000000" w:themeColor="text1"/>
          <w:sz w:val="144"/>
          <w:szCs w:val="144"/>
        </w:rPr>
        <w:tab/>
      </w:r>
      <w:r>
        <w:rPr>
          <w:noProof/>
          <w:sz w:val="150"/>
          <w:szCs w:val="150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337820</wp:posOffset>
            </wp:positionV>
            <wp:extent cx="987425" cy="771525"/>
            <wp:effectExtent l="0" t="0" r="3175" b="9525"/>
            <wp:wrapNone/>
            <wp:docPr id="9" name="Grafik 9" descr="C:\Users\vorstand\Desktop\Lukas Seferin FsJ\Sonstiges\20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rstand\Desktop\Lukas Seferin FsJ\Sonstiges\207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uhaus 93" w:hAnsi="Bauhaus 93"/>
          <w:color w:val="000000" w:themeColor="text1"/>
          <w:sz w:val="150"/>
          <w:szCs w:val="150"/>
        </w:rPr>
        <w:t>Urkunde</w:t>
      </w:r>
    </w:p>
    <w:p>
      <w:pPr>
        <w:pStyle w:val="Abschnitt"/>
      </w:pPr>
    </w:p>
    <w:p>
      <w:pPr>
        <w:pStyle w:val="Abschnitt"/>
      </w:pPr>
    </w:p>
    <w:p>
      <w:pPr>
        <w:pStyle w:val="Abschnitt"/>
      </w:pPr>
    </w:p>
    <w:p>
      <w:pPr>
        <w:pStyle w:val="Aufzhlungszeichen"/>
        <w:numPr>
          <w:ilvl w:val="0"/>
          <w:numId w:val="0"/>
        </w:numPr>
        <w:ind w:left="1440" w:firstLine="720"/>
        <w:rPr>
          <w:rFonts w:ascii="Arial Black" w:hAnsi="Arial Black"/>
          <w:color w:val="auto"/>
          <w:sz w:val="44"/>
          <w:szCs w:val="40"/>
        </w:rPr>
      </w:pPr>
      <w:r>
        <w:rPr>
          <w:rFonts w:ascii="Arial Black" w:hAnsi="Arial Black"/>
          <w:color w:val="C00000"/>
          <w:sz w:val="40"/>
          <w:szCs w:val="40"/>
        </w:rPr>
        <w:t xml:space="preserve">    </w:t>
      </w: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40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40"/>
          <w:szCs w:val="40"/>
        </w:rPr>
      </w:pPr>
      <w:r>
        <w:rPr>
          <w:rFonts w:ascii="Arial Black" w:hAnsi="Arial Black"/>
          <w:color w:val="C00000"/>
          <w:sz w:val="40"/>
          <w:szCs w:val="40"/>
        </w:rPr>
        <w:t xml:space="preserve">  </w:t>
      </w: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40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40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40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72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56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56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56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56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1905000</wp:posOffset>
            </wp:positionH>
            <wp:positionV relativeFrom="margin">
              <wp:posOffset>8174355</wp:posOffset>
            </wp:positionV>
            <wp:extent cx="1101725" cy="1238885"/>
            <wp:effectExtent l="0" t="0" r="0" b="0"/>
            <wp:wrapSquare wrapText="bothSides"/>
            <wp:docPr id="5" name="Bild 1" descr="https://www.leichtathletik.de/fileadmin/user_upload/09_Jugend/01_Kinderleichtathletik/JuLe-Cartoons/JuLeCartoons_Jubel_J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eichtathletik.de/fileadmin/user_upload/09_Jugend/01_Kinderleichtathletik/JuLe-Cartoons/JuLeCartoons_Jubel_JuL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80" b="12594"/>
                    <a:stretch/>
                  </pic:blipFill>
                  <pic:spPr bwMode="auto">
                    <a:xfrm>
                      <a:off x="0" y="0"/>
                      <a:ext cx="1101725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56"/>
          <w:szCs w:val="40"/>
        </w:rPr>
        <w:t>Herzlichen Glückwunsch!</w:t>
      </w: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4885690</wp:posOffset>
            </wp:positionH>
            <wp:positionV relativeFrom="margin">
              <wp:posOffset>8355330</wp:posOffset>
            </wp:positionV>
            <wp:extent cx="904875" cy="466725"/>
            <wp:effectExtent l="0" t="0" r="9525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017" r="4088" b="7895"/>
                    <a:stretch/>
                  </pic:blipFill>
                  <pic:spPr bwMode="auto">
                    <a:xfrm>
                      <a:off x="0" y="0"/>
                      <a:ext cx="90487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C00000"/>
          <w:sz w:val="40"/>
          <w:szCs w:val="40"/>
        </w:rPr>
      </w:pPr>
    </w:p>
    <w:p>
      <w:pPr>
        <w:pStyle w:val="Aufzhlungszeichen"/>
        <w:numPr>
          <w:ilvl w:val="0"/>
          <w:numId w:val="0"/>
        </w:numPr>
        <w:rPr>
          <w:rFonts w:ascii="Arial Black" w:hAnsi="Arial Black"/>
          <w:color w:val="000000" w:themeColor="text1"/>
          <w:sz w:val="28"/>
          <w:szCs w:val="18"/>
        </w:rPr>
      </w:pPr>
    </w:p>
    <w:sectPr>
      <w:pgSz w:w="11907" w:h="16839" w:code="1"/>
      <w:pgMar w:top="567" w:right="1050" w:bottom="1148" w:left="1050" w:header="709" w:footer="12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C18E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1">
    <w:nsid w:val="0C3F09ED"/>
    <w:multiLevelType w:val="multilevel"/>
    <w:tmpl w:val="CD40BF9A"/>
    <w:styleLink w:val="Aufzhlung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3">
    <w:nsid w:val="197E3499"/>
    <w:multiLevelType w:val="multilevel"/>
    <w:tmpl w:val="85C08436"/>
    <w:styleLink w:val="NummerierteLis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5">
    <w:nsid w:val="287130C1"/>
    <w:multiLevelType w:val="singleLevel"/>
    <w:tmpl w:val="2408A91E"/>
    <w:lvl w:ilvl="0">
      <w:start w:val="1"/>
      <w:numFmt w:val="bullet"/>
      <w:pStyle w:val="Aufzhlungszeichen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6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7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18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12"/>
  </w:num>
  <w:num w:numId="5">
    <w:abstractNumId w:val="14"/>
  </w:num>
  <w:num w:numId="6">
    <w:abstractNumId w:val="10"/>
  </w:num>
  <w:num w:numId="7">
    <w:abstractNumId w:val="20"/>
  </w:num>
  <w:num w:numId="8">
    <w:abstractNumId w:val="17"/>
  </w:num>
  <w:num w:numId="9">
    <w:abstractNumId w:val="13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8"/>
  </w:num>
  <w:num w:numId="22">
    <w:abstractNumId w:val="11"/>
  </w:num>
  <w:num w:numId="23">
    <w:abstractNumId w:val="15"/>
  </w:num>
  <w:num w:numId="24">
    <w:abstractNumId w:val="13"/>
  </w:num>
  <w:num w:numId="25">
    <w:abstractNumId w:val="11"/>
  </w:num>
  <w:num w:numId="26">
    <w:abstractNumId w:val="15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hideGrammaticalErrors/>
  <w:proofState w:spelling="clean" w:grammar="clean"/>
  <w:attachedTemplate r:id="rId1"/>
  <w:styleLockQFSet/>
  <w:defaultTabStop w:val="720"/>
  <w:hyphenationZone w:val="4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/>
      <w:contextualSpacing/>
    </w:pPr>
    <w:rPr>
      <w:color w:val="575F6D" w:themeColor="text2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pPr>
      <w:contextualSpacing w:val="0"/>
      <w:outlineLvl w:val="5"/>
    </w:pPr>
    <w:rPr>
      <w:b/>
      <w:color w:val="E65B01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pPr>
      <w:contextualSpacing w:val="0"/>
      <w:outlineLvl w:val="7"/>
    </w:pPr>
    <w:rPr>
      <w:b/>
      <w:color w:val="3667C3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einzug">
    <w:name w:val="Normal Indent"/>
    <w:basedOn w:val="Standard"/>
    <w:uiPriority w:val="99"/>
    <w:unhideWhenUsed/>
    <w:pPr>
      <w:ind w:left="720"/>
    </w:pPr>
  </w:style>
  <w:style w:type="paragraph" w:customStyle="1" w:styleId="Abschnitt">
    <w:name w:val="Abschnitt"/>
    <w:basedOn w:val="Standard"/>
    <w:uiPriority w:val="2"/>
    <w:qFormat/>
    <w:pPr>
      <w:spacing w:before="200" w:line="240" w:lineRule="auto"/>
    </w:pPr>
    <w:rPr>
      <w:rFonts w:asciiTheme="majorHAnsi" w:hAnsiTheme="majorHAnsi" w:cstheme="majorBidi"/>
      <w:caps/>
      <w:spacing w:val="10"/>
    </w:rPr>
  </w:style>
  <w:style w:type="paragraph" w:customStyle="1" w:styleId="Unterabschnitt">
    <w:name w:val="Unterabschnitt"/>
    <w:basedOn w:val="Standard"/>
    <w:uiPriority w:val="2"/>
    <w:qFormat/>
    <w:pPr>
      <w:spacing w:before="60"/>
    </w:pPr>
    <w:rPr>
      <w:b/>
    </w:rPr>
  </w:style>
  <w:style w:type="paragraph" w:styleId="Kopfzeile">
    <w:name w:val="header"/>
    <w:basedOn w:val="Standard"/>
    <w:link w:val="KopfzeileZchn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color w:val="575F6D" w:themeColor="text2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color w:val="575F6D" w:themeColor="text2"/>
      <w:sz w:val="20"/>
      <w:szCs w:val="20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Buchtitel">
    <w:name w:val="Book Title"/>
    <w:basedOn w:val="Absatz-Standardschriftart"/>
    <w:uiPriority w:val="13"/>
    <w:qFormat/>
    <w:rPr>
      <w:rFonts w:cs="Times New Roman"/>
      <w:smallCaps/>
      <w:color w:val="000000"/>
      <w:spacing w:val="10"/>
    </w:rPr>
  </w:style>
  <w:style w:type="character" w:styleId="Hervorhebung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/>
      <w:color w:val="414751" w:themeColor="tex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/>
      <w:color w:val="E65B0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i/>
      <w:color w:val="E65B0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color w:val="E65B01" w:themeColor="accent1" w:themeShade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b/>
      <w:i/>
      <w:color w:val="E65B01" w:themeColor="accent1" w:themeShade="BF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b/>
      <w:color w:val="3667C3" w:themeColor="accent2" w:themeShade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b/>
      <w:i/>
      <w:color w:val="3667C3" w:themeColor="accent2" w:themeShade="BF"/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ivesZitat">
    <w:name w:val="Intense Quote"/>
    <w:basedOn w:val="Zitat"/>
    <w:link w:val="IntensivesZitatZchn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Cs/>
      <w:color w:val="E65B01" w:themeColor="accent1" w:themeShade="BF"/>
      <w:sz w:val="20"/>
      <w:szCs w:val="20"/>
    </w:rPr>
  </w:style>
  <w:style w:type="paragraph" w:styleId="Zitat">
    <w:name w:val="Quote"/>
    <w:basedOn w:val="Standard"/>
    <w:link w:val="ZitatZchn"/>
    <w:uiPriority w:val="29"/>
    <w:qFormat/>
    <w:pPr>
      <w:spacing w:after="200"/>
      <w:contextualSpacing w:val="0"/>
    </w:pPr>
    <w:rPr>
      <w:i/>
      <w:color w:val="414751" w:themeColor="text2" w:themeShade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color w:val="414751" w:themeColor="text2" w:themeShade="BF"/>
      <w:sz w:val="20"/>
      <w:szCs w:val="20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Untertitel">
    <w:name w:val="Subtitle"/>
    <w:basedOn w:val="Standard"/>
    <w:link w:val="UntertitelZchn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i/>
      <w:color w:val="575F6D" w:themeColor="text2"/>
      <w:spacing w:val="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i/>
      <w:color w:val="E65B01" w:themeColor="accent1" w:themeShade="BF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b/>
      <w:i/>
      <w:color w:val="3667C3" w:themeColor="accent2" w:themeShade="BF"/>
    </w:rPr>
  </w:style>
  <w:style w:type="paragraph" w:styleId="Titel">
    <w:name w:val="Title"/>
    <w:basedOn w:val="Standard"/>
    <w:link w:val="TitelZchn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numbering" w:customStyle="1" w:styleId="NummerierteListe">
    <w:name w:val="Nummerierte Liste"/>
    <w:uiPriority w:val="99"/>
    <w:pPr>
      <w:numPr>
        <w:numId w:val="9"/>
      </w:numPr>
    </w:pPr>
  </w:style>
  <w:style w:type="numbering" w:customStyle="1" w:styleId="Aufzhlung">
    <w:name w:val="Aufzählung"/>
    <w:uiPriority w:val="99"/>
    <w:pPr>
      <w:numPr>
        <w:numId w:val="10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575F6D" w:themeColor="text2"/>
      <w:sz w:val="16"/>
      <w:szCs w:val="16"/>
    </w:rPr>
  </w:style>
  <w:style w:type="paragraph" w:styleId="Aufzhlungszeichen">
    <w:name w:val="List Bullet"/>
    <w:basedOn w:val="Standardeinzug"/>
    <w:uiPriority w:val="99"/>
    <w:unhideWhenUsed/>
    <w:pPr>
      <w:numPr>
        <w:numId w:val="26"/>
      </w:numPr>
    </w:pPr>
  </w:style>
  <w:style w:type="paragraph" w:customStyle="1" w:styleId="Name">
    <w:name w:val="Name"/>
    <w:basedOn w:val="Standard"/>
    <w:uiPriority w:val="2"/>
    <w:qFormat/>
    <w:rPr>
      <w:caps/>
      <w:color w:val="FFFFFF" w:themeColor="background1"/>
      <w:sz w:val="44"/>
      <w:szCs w:val="44"/>
    </w:rPr>
  </w:style>
  <w:style w:type="paragraph" w:customStyle="1" w:styleId="Absenderadresse">
    <w:name w:val="Absenderadresse"/>
    <w:basedOn w:val="Standard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KeinLeerraum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</w:rPr>
  </w:style>
  <w:style w:type="paragraph" w:styleId="Gruformel">
    <w:name w:val="Closing"/>
    <w:basedOn w:val="KeinLeerraum"/>
    <w:link w:val="GruformelZchn"/>
    <w:uiPriority w:val="4"/>
    <w:semiHidden/>
    <w:unhideWhenUsed/>
    <w:qFormat/>
    <w:pPr>
      <w:spacing w:before="960" w:after="960"/>
      <w:ind w:right="2520"/>
    </w:pPr>
  </w:style>
  <w:style w:type="character" w:customStyle="1" w:styleId="GruformelZchn">
    <w:name w:val="Grußformel Zchn"/>
    <w:basedOn w:val="Absatz-Standardschriftart"/>
    <w:link w:val="Gruformel"/>
    <w:uiPriority w:val="4"/>
    <w:semiHidden/>
    <w:rPr>
      <w:color w:val="414751" w:themeColor="text2" w:themeShade="BF"/>
      <w:sz w:val="20"/>
      <w:szCs w:val="20"/>
    </w:rPr>
  </w:style>
  <w:style w:type="paragraph" w:styleId="Datum">
    <w:name w:val="Date"/>
    <w:basedOn w:val="Standard"/>
    <w:next w:val="Standard"/>
    <w:link w:val="DatumZchn"/>
    <w:uiPriority w:val="99"/>
    <w:unhideWhenUsed/>
    <w:pPr>
      <w:spacing w:after="200"/>
      <w:contextualSpacing w:val="0"/>
    </w:pPr>
    <w:rPr>
      <w:b/>
      <w:color w:val="FE8637" w:themeColor="accent1"/>
    </w:rPr>
  </w:style>
  <w:style w:type="character" w:customStyle="1" w:styleId="DatumZchn">
    <w:name w:val="Datum Zchn"/>
    <w:basedOn w:val="Absatz-Standardschriftart"/>
    <w:link w:val="Datum"/>
    <w:uiPriority w:val="99"/>
    <w:rPr>
      <w:b/>
      <w:color w:val="FE8637" w:themeColor="accent1"/>
      <w:sz w:val="20"/>
      <w:szCs w:val="20"/>
    </w:rPr>
  </w:style>
  <w:style w:type="paragraph" w:customStyle="1" w:styleId="Empfngeradresse">
    <w:name w:val="Empfängeradresse"/>
    <w:basedOn w:val="KeinLeerraum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NamedesEmpfngers">
    <w:name w:val="Name des Empfängers"/>
    <w:basedOn w:val="Standard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</w:rPr>
  </w:style>
  <w:style w:type="paragraph" w:styleId="Anrede">
    <w:name w:val="Salutation"/>
    <w:basedOn w:val="Standardeinzug"/>
    <w:next w:val="Standard"/>
    <w:link w:val="AnredeZchn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</w:rPr>
  </w:style>
  <w:style w:type="character" w:customStyle="1" w:styleId="AnredeZchn">
    <w:name w:val="Anrede Zchn"/>
    <w:basedOn w:val="Absatz-Standardschriftart"/>
    <w:link w:val="Anrede"/>
    <w:uiPriority w:val="4"/>
    <w:rPr>
      <w:b/>
      <w:color w:val="414751" w:themeColor="text2" w:themeShade="BF"/>
      <w:sz w:val="20"/>
      <w:szCs w:val="20"/>
    </w:r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0"/>
      <w:contextualSpacing/>
    </w:pPr>
    <w:rPr>
      <w:color w:val="575F6D" w:themeColor="text2"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pPr>
      <w:contextualSpacing w:val="0"/>
      <w:outlineLvl w:val="5"/>
    </w:pPr>
    <w:rPr>
      <w:b/>
      <w:color w:val="E65B01" w:themeColor="accent1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pPr>
      <w:contextualSpacing w:val="0"/>
      <w:outlineLvl w:val="7"/>
    </w:pPr>
    <w:rPr>
      <w:b/>
      <w:color w:val="3667C3" w:themeColor="accent2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einzug">
    <w:name w:val="Normal Indent"/>
    <w:basedOn w:val="Standard"/>
    <w:uiPriority w:val="99"/>
    <w:unhideWhenUsed/>
    <w:pPr>
      <w:ind w:left="720"/>
    </w:pPr>
  </w:style>
  <w:style w:type="paragraph" w:customStyle="1" w:styleId="Abschnitt">
    <w:name w:val="Abschnitt"/>
    <w:basedOn w:val="Standard"/>
    <w:uiPriority w:val="2"/>
    <w:qFormat/>
    <w:pPr>
      <w:spacing w:before="200" w:line="240" w:lineRule="auto"/>
    </w:pPr>
    <w:rPr>
      <w:rFonts w:asciiTheme="majorHAnsi" w:hAnsiTheme="majorHAnsi" w:cstheme="majorBidi"/>
      <w:caps/>
      <w:spacing w:val="10"/>
    </w:rPr>
  </w:style>
  <w:style w:type="paragraph" w:customStyle="1" w:styleId="Unterabschnitt">
    <w:name w:val="Unterabschnitt"/>
    <w:basedOn w:val="Standard"/>
    <w:uiPriority w:val="2"/>
    <w:qFormat/>
    <w:pPr>
      <w:spacing w:before="60"/>
    </w:pPr>
    <w:rPr>
      <w:b/>
    </w:rPr>
  </w:style>
  <w:style w:type="paragraph" w:styleId="Kopfzeile">
    <w:name w:val="header"/>
    <w:basedOn w:val="Standard"/>
    <w:link w:val="KopfzeileZchn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Pr>
      <w:color w:val="575F6D" w:themeColor="text2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Pr>
      <w:color w:val="575F6D" w:themeColor="text2"/>
      <w:sz w:val="20"/>
      <w:szCs w:val="20"/>
    </w:rPr>
  </w:style>
  <w:style w:type="character" w:styleId="Fett">
    <w:name w:val="Strong"/>
    <w:basedOn w:val="Absatz-Standardschriftart"/>
    <w:uiPriority w:val="22"/>
    <w:qFormat/>
    <w:rPr>
      <w:b/>
      <w:bCs/>
    </w:rPr>
  </w:style>
  <w:style w:type="character" w:styleId="Buchtitel">
    <w:name w:val="Book Title"/>
    <w:basedOn w:val="Absatz-Standardschriftart"/>
    <w:uiPriority w:val="13"/>
    <w:qFormat/>
    <w:rPr>
      <w:rFonts w:cs="Times New Roman"/>
      <w:smallCaps/>
      <w:color w:val="000000"/>
      <w:spacing w:val="10"/>
    </w:rPr>
  </w:style>
  <w:style w:type="character" w:styleId="Hervorhebung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Pr>
      <w:rFonts w:asciiTheme="majorHAnsi" w:hAnsiTheme="majorHAnsi"/>
      <w:color w:val="414751" w:themeColor="tex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hAnsiTheme="majorHAnsi"/>
      <w:color w:val="E65B0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i/>
      <w:color w:val="E65B0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b/>
      <w:color w:val="E65B01" w:themeColor="accent1" w:themeShade="BF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b/>
      <w:i/>
      <w:color w:val="E65B01" w:themeColor="accent1" w:themeShade="BF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b/>
      <w:color w:val="3667C3" w:themeColor="accent2" w:themeShade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b/>
      <w:i/>
      <w:color w:val="3667C3" w:themeColor="accent2" w:themeShade="BF"/>
      <w:sz w:val="18"/>
      <w:szCs w:val="18"/>
    </w:rPr>
  </w:style>
  <w:style w:type="character" w:styleId="IntensiveHervorhebung">
    <w:name w:val="Intense Emphasis"/>
    <w:basedOn w:val="Absatz-Standardschriftar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ivesZitat">
    <w:name w:val="Intense Quote"/>
    <w:basedOn w:val="Zitat"/>
    <w:link w:val="IntensivesZitatZchn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iCs/>
      <w:color w:val="E65B01" w:themeColor="accent1" w:themeShade="BF"/>
      <w:sz w:val="20"/>
      <w:szCs w:val="20"/>
    </w:rPr>
  </w:style>
  <w:style w:type="paragraph" w:styleId="Zitat">
    <w:name w:val="Quote"/>
    <w:basedOn w:val="Standard"/>
    <w:link w:val="ZitatZchn"/>
    <w:uiPriority w:val="29"/>
    <w:qFormat/>
    <w:pPr>
      <w:spacing w:after="200"/>
      <w:contextualSpacing w:val="0"/>
    </w:pPr>
    <w:rPr>
      <w:i/>
      <w:color w:val="414751" w:themeColor="text2" w:themeShade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color w:val="414751" w:themeColor="text2" w:themeShade="BF"/>
      <w:sz w:val="20"/>
      <w:szCs w:val="20"/>
    </w:rPr>
  </w:style>
  <w:style w:type="character" w:styleId="IntensiverVerweis">
    <w:name w:val="Intense Reference"/>
    <w:basedOn w:val="Absatz-Standardschriftar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Untertitel">
    <w:name w:val="Subtitle"/>
    <w:basedOn w:val="Standard"/>
    <w:link w:val="UntertitelZchn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i/>
      <w:color w:val="575F6D" w:themeColor="text2"/>
      <w:spacing w:val="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Pr>
      <w:i/>
      <w:color w:val="E65B01" w:themeColor="accent1" w:themeShade="BF"/>
    </w:rPr>
  </w:style>
  <w:style w:type="character" w:styleId="SchwacherVerweis">
    <w:name w:val="Subtle Reference"/>
    <w:basedOn w:val="Absatz-Standardschriftart"/>
    <w:uiPriority w:val="31"/>
    <w:qFormat/>
    <w:rPr>
      <w:rFonts w:cs="Times New Roman"/>
      <w:b/>
      <w:i/>
      <w:color w:val="3667C3" w:themeColor="accent2" w:themeShade="BF"/>
    </w:rPr>
  </w:style>
  <w:style w:type="paragraph" w:styleId="Titel">
    <w:name w:val="Title"/>
    <w:basedOn w:val="Standard"/>
    <w:link w:val="TitelZchn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numbering" w:customStyle="1" w:styleId="NummerierteListe">
    <w:name w:val="Nummerierte Liste"/>
    <w:uiPriority w:val="99"/>
    <w:pPr>
      <w:numPr>
        <w:numId w:val="9"/>
      </w:numPr>
    </w:pPr>
  </w:style>
  <w:style w:type="numbering" w:customStyle="1" w:styleId="Aufzhlung">
    <w:name w:val="Aufzählung"/>
    <w:uiPriority w:val="99"/>
    <w:pPr>
      <w:numPr>
        <w:numId w:val="10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color w:val="575F6D" w:themeColor="text2"/>
      <w:sz w:val="16"/>
      <w:szCs w:val="16"/>
    </w:rPr>
  </w:style>
  <w:style w:type="paragraph" w:styleId="Aufzhlungszeichen">
    <w:name w:val="List Bullet"/>
    <w:basedOn w:val="Standardeinzug"/>
    <w:uiPriority w:val="99"/>
    <w:unhideWhenUsed/>
    <w:pPr>
      <w:numPr>
        <w:numId w:val="26"/>
      </w:numPr>
    </w:pPr>
  </w:style>
  <w:style w:type="paragraph" w:customStyle="1" w:styleId="Name">
    <w:name w:val="Name"/>
    <w:basedOn w:val="Standard"/>
    <w:uiPriority w:val="2"/>
    <w:qFormat/>
    <w:rPr>
      <w:caps/>
      <w:color w:val="FFFFFF" w:themeColor="background1"/>
      <w:sz w:val="44"/>
      <w:szCs w:val="44"/>
    </w:rPr>
  </w:style>
  <w:style w:type="paragraph" w:customStyle="1" w:styleId="Absenderadresse">
    <w:name w:val="Absenderadresse"/>
    <w:basedOn w:val="Standard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KeinLeerraum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</w:rPr>
  </w:style>
  <w:style w:type="paragraph" w:styleId="Gruformel">
    <w:name w:val="Closing"/>
    <w:basedOn w:val="KeinLeerraum"/>
    <w:link w:val="GruformelZchn"/>
    <w:uiPriority w:val="4"/>
    <w:semiHidden/>
    <w:unhideWhenUsed/>
    <w:qFormat/>
    <w:pPr>
      <w:spacing w:before="960" w:after="960"/>
      <w:ind w:right="2520"/>
    </w:pPr>
  </w:style>
  <w:style w:type="character" w:customStyle="1" w:styleId="GruformelZchn">
    <w:name w:val="Grußformel Zchn"/>
    <w:basedOn w:val="Absatz-Standardschriftart"/>
    <w:link w:val="Gruformel"/>
    <w:uiPriority w:val="4"/>
    <w:semiHidden/>
    <w:rPr>
      <w:color w:val="414751" w:themeColor="text2" w:themeShade="BF"/>
      <w:sz w:val="20"/>
      <w:szCs w:val="20"/>
    </w:rPr>
  </w:style>
  <w:style w:type="paragraph" w:styleId="Datum">
    <w:name w:val="Date"/>
    <w:basedOn w:val="Standard"/>
    <w:next w:val="Standard"/>
    <w:link w:val="DatumZchn"/>
    <w:uiPriority w:val="99"/>
    <w:unhideWhenUsed/>
    <w:pPr>
      <w:spacing w:after="200"/>
      <w:contextualSpacing w:val="0"/>
    </w:pPr>
    <w:rPr>
      <w:b/>
      <w:color w:val="FE8637" w:themeColor="accent1"/>
    </w:rPr>
  </w:style>
  <w:style w:type="character" w:customStyle="1" w:styleId="DatumZchn">
    <w:name w:val="Datum Zchn"/>
    <w:basedOn w:val="Absatz-Standardschriftart"/>
    <w:link w:val="Datum"/>
    <w:uiPriority w:val="99"/>
    <w:rPr>
      <w:b/>
      <w:color w:val="FE8637" w:themeColor="accent1"/>
      <w:sz w:val="20"/>
      <w:szCs w:val="20"/>
    </w:rPr>
  </w:style>
  <w:style w:type="paragraph" w:customStyle="1" w:styleId="Empfngeradresse">
    <w:name w:val="Empfängeradresse"/>
    <w:basedOn w:val="KeinLeerraum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NamedesEmpfngers">
    <w:name w:val="Name des Empfängers"/>
    <w:basedOn w:val="Standard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</w:rPr>
  </w:style>
  <w:style w:type="paragraph" w:styleId="Anrede">
    <w:name w:val="Salutation"/>
    <w:basedOn w:val="Standardeinzug"/>
    <w:next w:val="Standard"/>
    <w:link w:val="AnredeZchn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</w:rPr>
  </w:style>
  <w:style w:type="character" w:customStyle="1" w:styleId="AnredeZchn">
    <w:name w:val="Anrede Zchn"/>
    <w:basedOn w:val="Absatz-Standardschriftart"/>
    <w:link w:val="Anrede"/>
    <w:uiPriority w:val="4"/>
    <w:rPr>
      <w:b/>
      <w:color w:val="414751" w:themeColor="text2" w:themeShade="BF"/>
      <w:sz w:val="20"/>
      <w:szCs w:val="20"/>
    </w:rPr>
  </w:style>
  <w:style w:type="character" w:styleId="Platzhaltertext">
    <w:name w:val="Placeholder Text"/>
    <w:basedOn w:val="Absatz-Standardschriftart"/>
    <w:uiPriority w:val="99"/>
    <w:unhideWhenUsed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1\Orie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3066308FC8482C957BF247828C2A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930BD6-0B74-4C7E-BF46-6961B2F67A68}"/>
      </w:docPartPr>
      <w:docPartBody>
        <w:p>
          <w:pPr>
            <w:pStyle w:val="A93066308FC8482C957BF247828C2A4F"/>
          </w:pPr>
          <w:r>
            <w:rPr>
              <w:caps/>
              <w:color w:val="FFFFFF" w:themeColor="background1"/>
              <w:sz w:val="44"/>
              <w:szCs w:val="44"/>
            </w:rPr>
            <w:t>[Geben Sie Ihren Namen ein]</w:t>
          </w:r>
        </w:p>
      </w:docPartBody>
    </w:docPart>
    <w:docPart>
      <w:docPartPr>
        <w:name w:val="469D488C70BB43B68078230BD76546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177982-AD6C-41F9-8563-6D3E76ED26B1}"/>
      </w:docPartPr>
      <w:docPartBody>
        <w:p>
          <w:pPr>
            <w:pStyle w:val="469D488C70BB43B68078230BD765469E"/>
          </w:pPr>
          <w:r>
            <w:rPr>
              <w:color w:val="FFFFFF" w:themeColor="background1"/>
            </w:rPr>
            <w:t>[Geben Sie Ihre Adresse ein]</w:t>
          </w:r>
        </w:p>
      </w:docPartBody>
    </w:docPart>
    <w:docPart>
      <w:docPartPr>
        <w:name w:val="33A1FB7C8ECF4E8BB181571805C502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0D0440-025E-44AD-83E0-26B2F81FEBD7}"/>
      </w:docPartPr>
      <w:docPartBody>
        <w:p>
          <w:pPr>
            <w:pStyle w:val="33A1FB7C8ECF4E8BB181571805C502CD"/>
          </w:pPr>
          <w:r>
            <w:rPr>
              <w:color w:val="FFFFFF" w:themeColor="background1"/>
            </w:rPr>
            <w:t>[Geben Sie Ihre Telefonnummer ein]</w:t>
          </w:r>
        </w:p>
      </w:docPartBody>
    </w:docPart>
    <w:docPart>
      <w:docPartPr>
        <w:name w:val="7FA65C0C367640A69B133FFC4A2D4C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61103BE-DD71-4E87-96C4-E7C81EF051D0}"/>
      </w:docPartPr>
      <w:docPartBody>
        <w:p>
          <w:pPr>
            <w:pStyle w:val="7FA65C0C367640A69B133FFC4A2D4CB2"/>
          </w:pPr>
          <w:r>
            <w:rPr>
              <w:color w:val="FFFFFF" w:themeColor="background1"/>
            </w:rPr>
            <w:t>[Geben Sie Ihre E-Mail-Adresse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5E8D7CA894341BAB46553C8BE350B8F">
    <w:name w:val="85E8D7CA894341BAB46553C8BE350B8F"/>
  </w:style>
  <w:style w:type="paragraph" w:customStyle="1" w:styleId="BB13E19CBFB34D459F1B5F828ED81C87">
    <w:name w:val="BB13E19CBFB34D459F1B5F828ED81C87"/>
  </w:style>
  <w:style w:type="paragraph" w:customStyle="1" w:styleId="4FCE158F7A2C4D3FB31E8D82F30B62D3">
    <w:name w:val="4FCE158F7A2C4D3FB31E8D82F30B62D3"/>
  </w:style>
  <w:style w:type="paragraph" w:customStyle="1" w:styleId="530E90274EB94B968B48C6BBA32DDBE9">
    <w:name w:val="530E90274EB94B968B48C6BBA32DDBE9"/>
  </w:style>
  <w:style w:type="paragraph" w:customStyle="1" w:styleId="B872A48C84F0433CBEA7C25B8C6C1CBD">
    <w:name w:val="B872A48C84F0433CBEA7C25B8C6C1CBD"/>
  </w:style>
  <w:style w:type="paragraph" w:customStyle="1" w:styleId="053BA0BC61B44569929A12024D6A0945">
    <w:name w:val="053BA0BC61B44569929A12024D6A0945"/>
  </w:style>
  <w:style w:type="paragraph" w:customStyle="1" w:styleId="D085E7F890744C4F911E695D62F62FAA">
    <w:name w:val="D085E7F890744C4F911E695D62F62FAA"/>
  </w:style>
  <w:style w:type="paragraph" w:customStyle="1" w:styleId="AADC0AA6CF62418E8A9311E5ED654063">
    <w:name w:val="AADC0AA6CF62418E8A9311E5ED654063"/>
  </w:style>
  <w:style w:type="paragraph" w:customStyle="1" w:styleId="808B732A6F6A4D84BD5C780F39D05A1D">
    <w:name w:val="808B732A6F6A4D84BD5C780F39D05A1D"/>
  </w:style>
  <w:style w:type="paragraph" w:customStyle="1" w:styleId="A93066308FC8482C957BF247828C2A4F">
    <w:name w:val="A93066308FC8482C957BF247828C2A4F"/>
  </w:style>
  <w:style w:type="paragraph" w:customStyle="1" w:styleId="469D488C70BB43B68078230BD765469E">
    <w:name w:val="469D488C70BB43B68078230BD765469E"/>
  </w:style>
  <w:style w:type="paragraph" w:customStyle="1" w:styleId="33A1FB7C8ECF4E8BB181571805C502CD">
    <w:name w:val="33A1FB7C8ECF4E8BB181571805C502CD"/>
  </w:style>
  <w:style w:type="paragraph" w:customStyle="1" w:styleId="7FA65C0C367640A69B133FFC4A2D4CB2">
    <w:name w:val="7FA65C0C367640A69B133FFC4A2D4CB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5E8D7CA894341BAB46553C8BE350B8F">
    <w:name w:val="85E8D7CA894341BAB46553C8BE350B8F"/>
  </w:style>
  <w:style w:type="paragraph" w:customStyle="1" w:styleId="BB13E19CBFB34D459F1B5F828ED81C87">
    <w:name w:val="BB13E19CBFB34D459F1B5F828ED81C87"/>
  </w:style>
  <w:style w:type="paragraph" w:customStyle="1" w:styleId="4FCE158F7A2C4D3FB31E8D82F30B62D3">
    <w:name w:val="4FCE158F7A2C4D3FB31E8D82F30B62D3"/>
  </w:style>
  <w:style w:type="paragraph" w:customStyle="1" w:styleId="530E90274EB94B968B48C6BBA32DDBE9">
    <w:name w:val="530E90274EB94B968B48C6BBA32DDBE9"/>
  </w:style>
  <w:style w:type="paragraph" w:customStyle="1" w:styleId="B872A48C84F0433CBEA7C25B8C6C1CBD">
    <w:name w:val="B872A48C84F0433CBEA7C25B8C6C1CBD"/>
  </w:style>
  <w:style w:type="paragraph" w:customStyle="1" w:styleId="053BA0BC61B44569929A12024D6A0945">
    <w:name w:val="053BA0BC61B44569929A12024D6A0945"/>
  </w:style>
  <w:style w:type="paragraph" w:customStyle="1" w:styleId="D085E7F890744C4F911E695D62F62FAA">
    <w:name w:val="D085E7F890744C4F911E695D62F62FAA"/>
  </w:style>
  <w:style w:type="paragraph" w:customStyle="1" w:styleId="AADC0AA6CF62418E8A9311E5ED654063">
    <w:name w:val="AADC0AA6CF62418E8A9311E5ED654063"/>
  </w:style>
  <w:style w:type="paragraph" w:customStyle="1" w:styleId="808B732A6F6A4D84BD5C780F39D05A1D">
    <w:name w:val="808B732A6F6A4D84BD5C780F39D05A1D"/>
  </w:style>
  <w:style w:type="paragraph" w:customStyle="1" w:styleId="A93066308FC8482C957BF247828C2A4F">
    <w:name w:val="A93066308FC8482C957BF247828C2A4F"/>
  </w:style>
  <w:style w:type="paragraph" w:customStyle="1" w:styleId="469D488C70BB43B68078230BD765469E">
    <w:name w:val="469D488C70BB43B68078230BD765469E"/>
  </w:style>
  <w:style w:type="paragraph" w:customStyle="1" w:styleId="33A1FB7C8ECF4E8BB181571805C502CD">
    <w:name w:val="33A1FB7C8ECF4E8BB181571805C502CD"/>
  </w:style>
  <w:style w:type="paragraph" w:customStyle="1" w:styleId="7FA65C0C367640A69B133FFC4A2D4CB2">
    <w:name w:val="7FA65C0C367640A69B133FFC4A2D4C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OrielResume</Template>
  <TotalTime>0</TotalTime>
  <Pages>1</Pages>
  <Words>8</Words>
  <Characters>53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2005</vt:lpstr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Kinderleichtathletik  Rehlingen</dc:creator>
  <cp:lastModifiedBy>Beate</cp:lastModifiedBy>
  <cp:revision>18</cp:revision>
  <cp:lastPrinted>2022-07-01T05:23:00Z</cp:lastPrinted>
  <dcterms:created xsi:type="dcterms:W3CDTF">2022-06-27T16:32:00Z</dcterms:created>
  <dcterms:modified xsi:type="dcterms:W3CDTF">2022-07-01T05:25:00Z</dcterms:modified>
</cp:coreProperties>
</file>